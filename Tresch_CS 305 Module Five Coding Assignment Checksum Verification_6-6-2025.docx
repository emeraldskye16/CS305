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0E14519" w14:textId="4F7656D9" w:rsidR="001C6ACB" w:rsidRDefault="00E24F62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E24F62">
        <w:rPr>
          <w:rFonts w:ascii="Calibri" w:hAnsi="Calibri" w:cs="Calibri"/>
          <w:sz w:val="22"/>
        </w:rPr>
        <w:t>Based on the scenario, SHA-256 (Secure Hash Algorithm) is the best choice for the encryption algorithm.</w:t>
      </w:r>
    </w:p>
    <w:p w14:paraId="24982628" w14:textId="77777777" w:rsidR="00E24F62" w:rsidRPr="008F1ED6" w:rsidRDefault="00E24F62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2591DFE" w14:textId="3DA0F683" w:rsidR="001C6ACB" w:rsidRDefault="00143411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SHA-256 algorithm is a well-regarded and secure cryptographic hash function that reliably generates a 256-bit (32-byte) hash value. As a one-way function, it is </w:t>
      </w:r>
      <w:proofErr w:type="gramStart"/>
      <w:r>
        <w:rPr>
          <w:rFonts w:ascii="Calibri" w:hAnsi="Calibri" w:cs="Calibri"/>
          <w:sz w:val="22"/>
        </w:rPr>
        <w:t>virtually impossible</w:t>
      </w:r>
      <w:proofErr w:type="gramEnd"/>
      <w:r>
        <w:rPr>
          <w:rFonts w:ascii="Calibri" w:hAnsi="Calibri" w:cs="Calibri"/>
          <w:sz w:val="22"/>
        </w:rPr>
        <w:t xml:space="preserve"> to reverse-engineer the original input data from the hash value. Moreover, SHA-256 </w:t>
      </w:r>
      <w:proofErr w:type="gramStart"/>
      <w:r>
        <w:rPr>
          <w:rFonts w:ascii="Calibri" w:hAnsi="Calibri" w:cs="Calibri"/>
          <w:sz w:val="22"/>
        </w:rPr>
        <w:t>is specifically designed</w:t>
      </w:r>
      <w:proofErr w:type="gramEnd"/>
      <w:r>
        <w:rPr>
          <w:rFonts w:ascii="Calibri" w:hAnsi="Calibri" w:cs="Calibri"/>
          <w:sz w:val="22"/>
        </w:rPr>
        <w:t xml:space="preserve"> to prevent collisions, which is essential for ensuring data integrity and security. A collision happens when two distinct input values produce the same hash output, which can undermine the security and reliability of the data. The impressive capability of SHA-256 to avoid collisions makes it an exemplary choice for generating checksums in public key verification.</w:t>
      </w:r>
    </w:p>
    <w:p w14:paraId="0111F7E0" w14:textId="77777777" w:rsidR="002F153D" w:rsidRPr="008F1ED6" w:rsidRDefault="002F153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039638E1" w:rsidR="00363F13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04381AEA" w14:textId="735CB31D" w:rsidR="00980893" w:rsidRPr="008F1ED6" w:rsidRDefault="008662CA" w:rsidP="00980893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662CA">
        <w:rPr>
          <w:rFonts w:ascii="Calibri" w:hAnsi="Calibri" w:cs="Calibri"/>
          <w:sz w:val="22"/>
        </w:rPr>
        <w:drawing>
          <wp:inline distT="0" distB="0" distL="0" distR="0" wp14:anchorId="46504AD5" wp14:editId="0D09869D">
            <wp:extent cx="5943600" cy="1027430"/>
            <wp:effectExtent l="0" t="0" r="0" b="1270"/>
            <wp:docPr id="2019321711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21711" name="Picture 1" descr="A black and white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93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6C559" w14:textId="77777777" w:rsidR="004C5E0F" w:rsidRDefault="004C5E0F" w:rsidP="0035598A">
      <w:pPr>
        <w:spacing w:after="0" w:line="240" w:lineRule="auto"/>
      </w:pPr>
      <w:r>
        <w:separator/>
      </w:r>
    </w:p>
  </w:endnote>
  <w:endnote w:type="continuationSeparator" w:id="0">
    <w:p w14:paraId="196A679F" w14:textId="77777777" w:rsidR="004C5E0F" w:rsidRDefault="004C5E0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C7CAB" w14:textId="77777777" w:rsidR="004C5E0F" w:rsidRDefault="004C5E0F" w:rsidP="0035598A">
      <w:pPr>
        <w:spacing w:after="0" w:line="240" w:lineRule="auto"/>
      </w:pPr>
      <w:r>
        <w:separator/>
      </w:r>
    </w:p>
  </w:footnote>
  <w:footnote w:type="continuationSeparator" w:id="0">
    <w:p w14:paraId="36F182A0" w14:textId="77777777" w:rsidR="004C5E0F" w:rsidRDefault="004C5E0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1F59"/>
    <w:rsid w:val="001154E4"/>
    <w:rsid w:val="00143411"/>
    <w:rsid w:val="001C6ACB"/>
    <w:rsid w:val="00236DA4"/>
    <w:rsid w:val="00264D05"/>
    <w:rsid w:val="002833FF"/>
    <w:rsid w:val="002C31D0"/>
    <w:rsid w:val="002F153D"/>
    <w:rsid w:val="00343E73"/>
    <w:rsid w:val="0035598A"/>
    <w:rsid w:val="00363F13"/>
    <w:rsid w:val="003B0D86"/>
    <w:rsid w:val="004B49A4"/>
    <w:rsid w:val="004C5E0F"/>
    <w:rsid w:val="004F1C48"/>
    <w:rsid w:val="004F316E"/>
    <w:rsid w:val="00510C3F"/>
    <w:rsid w:val="00593EC3"/>
    <w:rsid w:val="005C0980"/>
    <w:rsid w:val="006A51DF"/>
    <w:rsid w:val="00713294"/>
    <w:rsid w:val="00785998"/>
    <w:rsid w:val="0085168C"/>
    <w:rsid w:val="008662CA"/>
    <w:rsid w:val="008D5FE7"/>
    <w:rsid w:val="008E4BCA"/>
    <w:rsid w:val="008F1ED6"/>
    <w:rsid w:val="00973CB0"/>
    <w:rsid w:val="00980893"/>
    <w:rsid w:val="009964CB"/>
    <w:rsid w:val="009A01C2"/>
    <w:rsid w:val="00A03B4D"/>
    <w:rsid w:val="00A11B04"/>
    <w:rsid w:val="00A43EA4"/>
    <w:rsid w:val="00B019B2"/>
    <w:rsid w:val="00C024E2"/>
    <w:rsid w:val="00C61EA9"/>
    <w:rsid w:val="00CB7C5B"/>
    <w:rsid w:val="00D539BB"/>
    <w:rsid w:val="00DD2E3B"/>
    <w:rsid w:val="00E24F62"/>
    <w:rsid w:val="00E41086"/>
    <w:rsid w:val="00E61DA4"/>
    <w:rsid w:val="00E76C5A"/>
    <w:rsid w:val="00E91FB2"/>
    <w:rsid w:val="00F6521E"/>
    <w:rsid w:val="00F82AF1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3</TotalTime>
  <Pages>1</Pages>
  <Words>187</Words>
  <Characters>1096</Characters>
  <Application>Microsoft Office Word</Application>
  <DocSecurity>0</DocSecurity>
  <Lines>28</Lines>
  <Paragraphs>12</Paragraphs>
  <ScaleCrop>false</ScaleCrop>
  <Company>SNHU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Emerald Tresch</cp:lastModifiedBy>
  <cp:revision>2</cp:revision>
  <dcterms:created xsi:type="dcterms:W3CDTF">2025-06-07T03:26:00Z</dcterms:created>
  <dcterms:modified xsi:type="dcterms:W3CDTF">2025-06-07T03:26:00Z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b3c80d50-9646-4dbe-8c57-6bfb4b3c2c92</vt:lpwstr>
  </property>
</Properties>
</file>